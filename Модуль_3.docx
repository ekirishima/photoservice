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DEB1" w14:textId="2E6150A7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61D2148E" w14:textId="77777777" w:rsidR="007F5A46" w:rsidRDefault="007F5A46" w:rsidP="007F5A46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Открытый Региональный чемпионат Алтайского края «Молодые профессионалы» (WorldSkills Russia) - 2019 </w:t>
      </w:r>
    </w:p>
    <w:p w14:paraId="14C11C19" w14:textId="3E8E287F" w:rsidR="001029BA" w:rsidRPr="00C640BF" w:rsidRDefault="00723AD8" w:rsidP="00723AD8">
      <w:pPr>
        <w:pStyle w:val="ac"/>
        <w:ind w:firstLine="720"/>
        <w:rPr>
          <w:rFonts w:cs="Arial"/>
          <w:sz w:val="40"/>
          <w:szCs w:val="40"/>
          <w:lang w:val="ru-RU"/>
        </w:rPr>
      </w:pPr>
      <w:bookmarkStart w:id="0" w:name="_GoBack"/>
      <w:bookmarkEnd w:id="0"/>
      <w:r>
        <w:rPr>
          <w:rFonts w:cs="Arial"/>
          <w:sz w:val="40"/>
          <w:szCs w:val="40"/>
          <w:lang w:val="ru-RU"/>
        </w:rPr>
        <w:t>День 2. Разработка на стороне клиента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2F2435" w:rsidRDefault="002F2435" w:rsidP="004E7D4F">
      <w:pPr>
        <w:rPr>
          <w:rFonts w:cs="Arial"/>
          <w:lang w:val="ru-RU"/>
        </w:rPr>
      </w:pPr>
      <w:r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327545FF" w:rsidR="00C47C3D" w:rsidRPr="00B170CD" w:rsidRDefault="00384E09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ru-RU"/>
        </w:rPr>
        <w:t>Модуль_3</w:t>
      </w:r>
      <w:r w:rsidR="004E7D4F" w:rsidRPr="004E7D4F">
        <w:rPr>
          <w:rFonts w:cs="Arial"/>
        </w:rPr>
        <w:t>.docx</w:t>
      </w:r>
      <w:r w:rsidR="004E7D4F">
        <w:rPr>
          <w:rFonts w:cs="Arial"/>
        </w:rPr>
        <w:t xml:space="preserve"> – </w:t>
      </w:r>
      <w:r w:rsidR="004E7D4F">
        <w:rPr>
          <w:rFonts w:cs="Arial"/>
          <w:lang w:val="ru-RU"/>
        </w:rPr>
        <w:t>Задание</w:t>
      </w:r>
      <w:r w:rsidR="004E7D4F" w:rsidRPr="004E7D4F">
        <w:rPr>
          <w:rFonts w:cs="Arial"/>
        </w:rPr>
        <w:t xml:space="preserve"> </w:t>
      </w:r>
    </w:p>
    <w:p w14:paraId="3E8EA517" w14:textId="02D25F70" w:rsidR="000C6DDB" w:rsidRPr="00B170CD" w:rsidRDefault="001A6789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en-US"/>
        </w:rPr>
        <w:t>media</w:t>
      </w:r>
      <w:r w:rsidR="000C6DDB" w:rsidRPr="00B170CD">
        <w:rPr>
          <w:rFonts w:cs="Arial"/>
        </w:rPr>
        <w:t>.</w:t>
      </w:r>
      <w:r w:rsidR="00C640BF"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 w:rsidR="00C640BF">
        <w:rPr>
          <w:rFonts w:cs="Arial"/>
          <w:lang w:val="ru-RU"/>
        </w:rPr>
        <w:t>Медиа</w:t>
      </w:r>
      <w:r w:rsidR="00C640BF" w:rsidRPr="001A6789">
        <w:rPr>
          <w:rFonts w:cs="Arial"/>
        </w:rPr>
        <w:t xml:space="preserve"> </w:t>
      </w:r>
      <w:r w:rsidR="00C640BF">
        <w:rPr>
          <w:rFonts w:cs="Arial"/>
          <w:lang w:val="ru-RU"/>
        </w:rPr>
        <w:t>файлы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11F689CA" w14:textId="77777777" w:rsid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10190667" w14:textId="3ACC11E1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 xml:space="preserve">Компания </w:t>
      </w:r>
      <w:r w:rsidR="004E1093" w:rsidRPr="004E1093">
        <w:rPr>
          <w:rFonts w:cs="Arial"/>
          <w:lang w:val="ru-RU"/>
        </w:rPr>
        <w:t>«From Siberia with love»</w:t>
      </w:r>
      <w:r w:rsidRPr="009A3FEE">
        <w:rPr>
          <w:rFonts w:cs="Arial"/>
          <w:lang w:val="ru-RU"/>
        </w:rPr>
        <w:t xml:space="preserve"> решила доработать свой фотосервис. Теперь компании требуется клиентское приложение для взаимодействия с ранее созданным RESTful API.</w:t>
      </w:r>
    </w:p>
    <w:p w14:paraId="2B1745CE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36DDC601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 xml:space="preserve">Вам необходимо разработать клиентскую часть сервиса и ваши задачи касаются только front-end программирования, верстки и дизайнерских решений. </w:t>
      </w:r>
    </w:p>
    <w:p w14:paraId="7501E9DB" w14:textId="48844B4D" w:rsidR="009A3FEE" w:rsidRPr="009A3FEE" w:rsidRDefault="00BB5E58" w:rsidP="009A3FEE">
      <w:pPr>
        <w:spacing w:after="0" w:line="240" w:lineRule="auto"/>
        <w:rPr>
          <w:rFonts w:cs="Arial"/>
          <w:lang w:val="ru-RU"/>
        </w:rPr>
      </w:pPr>
      <w:r>
        <w:rPr>
          <w:rFonts w:cs="Arial"/>
          <w:lang w:val="ru-RU"/>
        </w:rPr>
        <w:t>1ё</w:t>
      </w:r>
    </w:p>
    <w:p w14:paraId="620CFA0B" w14:textId="4F408292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Компания предоставляет вам уже разработанное RESTFul API для работы с ним. Исходный код данного API не предоставляется.</w:t>
      </w:r>
    </w:p>
    <w:p w14:paraId="39E511C4" w14:textId="77777777" w:rsidR="005E06AB" w:rsidRPr="005E06AB" w:rsidRDefault="005E06AB" w:rsidP="005E06AB">
      <w:pPr>
        <w:spacing w:after="0" w:line="240" w:lineRule="auto"/>
        <w:jc w:val="both"/>
        <w:rPr>
          <w:lang w:val="ru-RU"/>
        </w:rPr>
      </w:pPr>
    </w:p>
    <w:p w14:paraId="246745E7" w14:textId="4556E376" w:rsidR="00174E37" w:rsidRPr="009A3FEE" w:rsidRDefault="00174E37" w:rsidP="005E06AB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 w:rsidR="009A3FEE" w:rsidRPr="009A3FEE">
        <w:rPr>
          <w:rFonts w:cs="Arial"/>
          <w:lang w:val="ru-RU"/>
        </w:rPr>
        <w:t>Дизайн</w:t>
      </w:r>
      <w:r w:rsidR="005E06AB" w:rsidRPr="005E06AB">
        <w:rPr>
          <w:rFonts w:cs="Arial"/>
          <w:lang w:val="ru-RU"/>
        </w:rPr>
        <w:t xml:space="preserve">, </w:t>
      </w:r>
      <w:r w:rsidR="009A3FEE" w:rsidRPr="009A3FEE">
        <w:rPr>
          <w:rFonts w:cs="Arial"/>
          <w:lang w:val="ru-RU"/>
        </w:rPr>
        <w:t xml:space="preserve">Верстка, </w:t>
      </w:r>
      <w:r w:rsidR="009A3FEE">
        <w:rPr>
          <w:rFonts w:cs="Arial"/>
          <w:lang w:val="ru-RU"/>
        </w:rPr>
        <w:t>JavaScript</w:t>
      </w:r>
    </w:p>
    <w:p w14:paraId="4AD9C947" w14:textId="33BDFEAA" w:rsidR="000135E2" w:rsidRDefault="00AB0522" w:rsidP="005E06AB">
      <w:pPr>
        <w:jc w:val="both"/>
        <w:rPr>
          <w:rFonts w:cs="Arial"/>
          <w:lang w:val="ru-RU"/>
        </w:rPr>
      </w:pPr>
      <w:r>
        <w:rPr>
          <w:rFonts w:cs="Arial"/>
          <w:lang w:val="ru-RU"/>
        </w:rPr>
        <w:t>Время</w:t>
      </w:r>
      <w:r w:rsidR="005E06AB">
        <w:rPr>
          <w:rFonts w:cs="Arial"/>
          <w:lang w:val="ru-RU"/>
        </w:rPr>
        <w:t xml:space="preserve"> на выполнение</w:t>
      </w:r>
      <w:r>
        <w:rPr>
          <w:rFonts w:cs="Arial"/>
          <w:lang w:val="ru-RU"/>
        </w:rPr>
        <w:t xml:space="preserve"> модуля: </w:t>
      </w:r>
      <w:r w:rsidR="005E06AB">
        <w:rPr>
          <w:rFonts w:cs="Arial"/>
          <w:lang w:val="ru-RU"/>
        </w:rPr>
        <w:t>3 часа</w:t>
      </w:r>
    </w:p>
    <w:p w14:paraId="32ED4F5A" w14:textId="4AF2A69F" w:rsidR="000135E2" w:rsidRPr="0037477C" w:rsidRDefault="004C0FAF" w:rsidP="0037477C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04DB3115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Документация с описанием API была ранее предоставлена вам в приложении к заданию.</w:t>
      </w:r>
    </w:p>
    <w:p w14:paraId="67F6B7F0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7EFB5832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В документации к API вместо {service} необходимо подставить wsr.ru/photos/api</w:t>
      </w:r>
    </w:p>
    <w:p w14:paraId="0B73673C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654C2004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Ниже описан функционал, который вам необходимо реализовать.</w:t>
      </w:r>
    </w:p>
    <w:p w14:paraId="347534A3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0F711C5F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Регистрация – любой человек должен иметь возможность зарегистрироваться в сервисе. При регистрации необходимо указать следующие обязательные поля:</w:t>
      </w:r>
    </w:p>
    <w:p w14:paraId="015A231C" w14:textId="77777777" w:rsidR="009A3FEE" w:rsidRPr="009A3FEE" w:rsidRDefault="009A3FEE" w:rsidP="00066CB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>Имя</w:t>
      </w:r>
    </w:p>
    <w:p w14:paraId="7A019E4B" w14:textId="77777777" w:rsidR="009A3FEE" w:rsidRPr="009A3FEE" w:rsidRDefault="009A3FEE" w:rsidP="00066CB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>Фамилия</w:t>
      </w:r>
    </w:p>
    <w:p w14:paraId="2B229B22" w14:textId="77777777" w:rsidR="009A3FEE" w:rsidRPr="009A3FEE" w:rsidRDefault="009A3FEE" w:rsidP="00066CB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>Номер телефона</w:t>
      </w:r>
    </w:p>
    <w:p w14:paraId="69A63E57" w14:textId="77777777" w:rsidR="009A3FEE" w:rsidRPr="009A3FEE" w:rsidRDefault="009A3FEE" w:rsidP="00066CB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9A3FEE">
        <w:rPr>
          <w:rFonts w:cs="Arial"/>
          <w:lang w:val="ru-RU"/>
        </w:rPr>
        <w:t>Пароль</w:t>
      </w:r>
    </w:p>
    <w:p w14:paraId="29B28B64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419A3180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Авторизация – для авторизации необходимо ввести номер телефона и пароль.</w:t>
      </w:r>
    </w:p>
    <w:p w14:paraId="5369E1DA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200A46AF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В случае неправильного заполнения данных в формах должны отображаться ошибки, которые вернул сервер.</w:t>
      </w:r>
    </w:p>
    <w:p w14:paraId="45465CEC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3767B02A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Пользователь должен иметь возможность загрузить фотографию.</w:t>
      </w:r>
    </w:p>
    <w:p w14:paraId="1FDDFA5A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Редактирование фотографии – должна быть возможность изменить название для уже загруженной фотографии, а также обрезать фотографию.</w:t>
      </w:r>
    </w:p>
    <w:p w14:paraId="21D9FFED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433BE789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Удаление фотографий – пользователь должен иметь возможность удалить уже загруженную фотографию. Также должна быть возможность удалить группу фотографий, отметив их.</w:t>
      </w:r>
    </w:p>
    <w:p w14:paraId="6C2E54B3" w14:textId="77777777" w:rsidR="009A3FEE" w:rsidRPr="009A3FEE" w:rsidRDefault="009A3FEE" w:rsidP="009A3FEE">
      <w:pPr>
        <w:spacing w:after="0" w:line="240" w:lineRule="auto"/>
        <w:rPr>
          <w:rFonts w:cs="Arial"/>
          <w:lang w:val="ru-RU"/>
        </w:rPr>
      </w:pPr>
    </w:p>
    <w:p w14:paraId="48744060" w14:textId="77777777" w:rsidR="009A3FEE" w:rsidRP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9A3FEE">
        <w:rPr>
          <w:rFonts w:cs="Arial"/>
          <w:lang w:val="ru-RU"/>
        </w:rPr>
        <w:t>Пользователи должны иметь возможность поделиться своими фотографиями с другими людьми. Для этого нужно реализовать следующий функционал:</w:t>
      </w:r>
    </w:p>
    <w:p w14:paraId="2ED68BB3" w14:textId="6DB4460D" w:rsidR="009A3FEE" w:rsidRPr="00BB5E58" w:rsidRDefault="009A3FEE" w:rsidP="00066CB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BB5E58">
        <w:rPr>
          <w:rFonts w:cs="Arial"/>
          <w:lang w:val="ru-RU"/>
        </w:rPr>
        <w:t>Выбор фотографи</w:t>
      </w:r>
      <w:r w:rsidR="00E96808" w:rsidRPr="00BB5E58">
        <w:rPr>
          <w:rFonts w:cs="Arial"/>
          <w:lang w:val="ru-RU"/>
        </w:rPr>
        <w:t>й</w:t>
      </w:r>
      <w:r w:rsidRPr="00BB5E58">
        <w:rPr>
          <w:rFonts w:cs="Arial"/>
          <w:lang w:val="ru-RU"/>
        </w:rPr>
        <w:t>, котор</w:t>
      </w:r>
      <w:r w:rsidR="00E96808" w:rsidRPr="00BB5E58">
        <w:rPr>
          <w:rFonts w:cs="Arial"/>
          <w:lang w:val="ru-RU"/>
        </w:rPr>
        <w:t>ыми</w:t>
      </w:r>
      <w:r w:rsidRPr="00BB5E58">
        <w:rPr>
          <w:rFonts w:cs="Arial"/>
          <w:lang w:val="ru-RU"/>
        </w:rPr>
        <w:t xml:space="preserve"> нужно поделиться.</w:t>
      </w:r>
    </w:p>
    <w:p w14:paraId="77BA3049" w14:textId="77777777" w:rsidR="009A3FEE" w:rsidRPr="00BB5E58" w:rsidRDefault="009A3FEE" w:rsidP="00066CB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BB5E58">
        <w:rPr>
          <w:rFonts w:cs="Arial"/>
          <w:lang w:val="ru-RU"/>
        </w:rPr>
        <w:t>Поиск пользователей по Имени, Фамилии и (или) номеру телефона.</w:t>
      </w:r>
    </w:p>
    <w:p w14:paraId="3CDB4DB1" w14:textId="5DA4B11D" w:rsidR="009A3FEE" w:rsidRPr="00BB5E58" w:rsidRDefault="009A3FEE" w:rsidP="00066CB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BB5E58">
        <w:rPr>
          <w:rFonts w:cs="Arial"/>
          <w:lang w:val="ru-RU"/>
        </w:rPr>
        <w:t>Выбор пользователей из поиска, с кем пользователь хочет поделиться фотографи</w:t>
      </w:r>
      <w:r w:rsidR="00E96808" w:rsidRPr="00BB5E58">
        <w:rPr>
          <w:rFonts w:cs="Arial"/>
          <w:lang w:val="ru-RU"/>
        </w:rPr>
        <w:t>ями</w:t>
      </w:r>
      <w:r w:rsidRPr="00BB5E58">
        <w:rPr>
          <w:rFonts w:cs="Arial"/>
          <w:lang w:val="ru-RU"/>
        </w:rPr>
        <w:t>.</w:t>
      </w:r>
    </w:p>
    <w:p w14:paraId="44404BCD" w14:textId="4DBC07D5" w:rsidR="009A3FEE" w:rsidRPr="00BB5E58" w:rsidRDefault="009A3FEE" w:rsidP="009A3FEE">
      <w:pPr>
        <w:spacing w:after="0" w:line="240" w:lineRule="auto"/>
        <w:rPr>
          <w:rFonts w:cs="Arial"/>
          <w:lang w:val="ru-RU"/>
        </w:rPr>
      </w:pPr>
    </w:p>
    <w:p w14:paraId="41854FEB" w14:textId="61EFF318" w:rsidR="00B712D7" w:rsidRPr="00BB5E58" w:rsidRDefault="00B712D7" w:rsidP="009A3FEE">
      <w:pPr>
        <w:spacing w:after="0" w:line="240" w:lineRule="auto"/>
        <w:rPr>
          <w:rFonts w:cs="Arial"/>
          <w:lang w:val="ru-RU"/>
        </w:rPr>
      </w:pPr>
    </w:p>
    <w:p w14:paraId="4D4DC8B1" w14:textId="3C191A7F" w:rsidR="00B712D7" w:rsidRPr="00BB5E58" w:rsidRDefault="00B712D7" w:rsidP="009A3FEE">
      <w:pPr>
        <w:spacing w:after="0" w:line="240" w:lineRule="auto"/>
        <w:rPr>
          <w:rFonts w:cs="Arial"/>
          <w:lang w:val="ru-RU"/>
        </w:rPr>
      </w:pPr>
    </w:p>
    <w:p w14:paraId="2A1A5F11" w14:textId="50BDDC5A" w:rsidR="00B712D7" w:rsidRPr="00BB5E58" w:rsidRDefault="00B712D7" w:rsidP="009A3FEE">
      <w:pPr>
        <w:spacing w:after="0" w:line="240" w:lineRule="auto"/>
        <w:rPr>
          <w:rFonts w:cs="Arial"/>
          <w:lang w:val="ru-RU"/>
        </w:rPr>
      </w:pPr>
    </w:p>
    <w:p w14:paraId="11788D7F" w14:textId="1A78D057" w:rsidR="00B712D7" w:rsidRPr="00BB5E58" w:rsidRDefault="00B712D7" w:rsidP="00B712D7">
      <w:pPr>
        <w:spacing w:after="0" w:line="240" w:lineRule="auto"/>
        <w:jc w:val="both"/>
        <w:rPr>
          <w:rFonts w:cs="Arial"/>
          <w:lang w:val="ru-RU"/>
        </w:rPr>
      </w:pPr>
      <w:r w:rsidRPr="00BB5E58">
        <w:rPr>
          <w:rFonts w:cs="Arial"/>
          <w:lang w:val="ru-RU"/>
        </w:rPr>
        <w:lastRenderedPageBreak/>
        <w:t xml:space="preserve">Пользователи должны иметь возможность увидеть фотографии которыми он поделился с </w:t>
      </w:r>
      <w:r w:rsidR="004B01B1" w:rsidRPr="00BB5E58">
        <w:rPr>
          <w:rFonts w:cs="Arial"/>
          <w:lang w:val="ru-RU"/>
        </w:rPr>
        <w:t>другими людьми</w:t>
      </w:r>
      <w:r w:rsidRPr="00BB5E58">
        <w:rPr>
          <w:rFonts w:cs="Arial"/>
          <w:lang w:val="ru-RU"/>
        </w:rPr>
        <w:t>. Для этого нужно реализовать следующий функционал:</w:t>
      </w:r>
    </w:p>
    <w:p w14:paraId="63342058" w14:textId="3CB0BB94" w:rsidR="00B712D7" w:rsidRPr="00BB5E58" w:rsidRDefault="00B712D7" w:rsidP="00066CBE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BB5E58">
        <w:rPr>
          <w:rFonts w:cs="Arial"/>
          <w:lang w:val="ru-RU"/>
        </w:rPr>
        <w:t>Поиск пользователей по Имени, Фамилии и (или) номеру телефона.</w:t>
      </w:r>
    </w:p>
    <w:p w14:paraId="2B0A5636" w14:textId="183D9347" w:rsidR="00B712D7" w:rsidRPr="00BB5E58" w:rsidRDefault="00B712D7" w:rsidP="00066CBE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BB5E58">
        <w:rPr>
          <w:rFonts w:cs="Arial"/>
          <w:lang w:val="ru-RU"/>
        </w:rPr>
        <w:t>Выбор одного пользователя из поиска.</w:t>
      </w:r>
    </w:p>
    <w:p w14:paraId="0D47DC8B" w14:textId="1122C99C" w:rsidR="00B712D7" w:rsidRPr="00BB5E58" w:rsidRDefault="00B712D7" w:rsidP="00066CBE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Arial"/>
          <w:lang w:val="ru-RU"/>
        </w:rPr>
      </w:pPr>
      <w:r w:rsidRPr="00BB5E58">
        <w:rPr>
          <w:rFonts w:cs="Arial"/>
          <w:lang w:val="ru-RU"/>
        </w:rPr>
        <w:t xml:space="preserve">Просмотр расшаренных ему фотографий. </w:t>
      </w:r>
    </w:p>
    <w:p w14:paraId="4A4762FF" w14:textId="77777777" w:rsidR="00E96808" w:rsidRPr="00BB5E58" w:rsidRDefault="00E96808" w:rsidP="009A3FEE">
      <w:pPr>
        <w:spacing w:after="0" w:line="240" w:lineRule="auto"/>
        <w:jc w:val="both"/>
        <w:rPr>
          <w:rFonts w:cs="Arial"/>
          <w:lang w:val="ru-RU"/>
        </w:rPr>
      </w:pPr>
    </w:p>
    <w:p w14:paraId="71A8E2C4" w14:textId="17584A16" w:rsidR="009A3FEE" w:rsidRDefault="009A3FEE" w:rsidP="009A3FEE">
      <w:pPr>
        <w:spacing w:after="0" w:line="240" w:lineRule="auto"/>
        <w:jc w:val="both"/>
        <w:rPr>
          <w:rFonts w:cs="Arial"/>
          <w:lang w:val="ru-RU"/>
        </w:rPr>
      </w:pPr>
      <w:r w:rsidRPr="00BB5E58">
        <w:rPr>
          <w:rFonts w:cs="Arial"/>
          <w:lang w:val="ru-RU"/>
        </w:rPr>
        <w:t>Разработанный сервис должен быть удобным для использования</w:t>
      </w:r>
      <w:r w:rsidR="00E96808" w:rsidRPr="00BB5E58">
        <w:rPr>
          <w:rFonts w:cs="Arial"/>
          <w:lang w:val="ru-RU"/>
        </w:rPr>
        <w:t xml:space="preserve"> на </w:t>
      </w:r>
      <w:r w:rsidR="00BB5E58" w:rsidRPr="00BB5E58">
        <w:rPr>
          <w:rFonts w:cs="Arial"/>
          <w:lang w:val="ru-RU"/>
        </w:rPr>
        <w:t>мобильных устройствах</w:t>
      </w:r>
      <w:r w:rsidRPr="00BB5E58">
        <w:rPr>
          <w:rFonts w:cs="Arial"/>
          <w:lang w:val="ru-RU"/>
        </w:rPr>
        <w:t>. Не забывайте об использовании анимации и микро-анимации для улучшения впечатления.</w:t>
      </w:r>
    </w:p>
    <w:p w14:paraId="43F0F336" w14:textId="0DAF27E7" w:rsidR="00E96808" w:rsidRDefault="00E96808" w:rsidP="009A3FEE">
      <w:pPr>
        <w:spacing w:after="0" w:line="240" w:lineRule="auto"/>
        <w:jc w:val="both"/>
        <w:rPr>
          <w:rFonts w:cs="Arial"/>
          <w:lang w:val="ru-RU"/>
        </w:rPr>
      </w:pPr>
    </w:p>
    <w:p w14:paraId="139A6EC3" w14:textId="77777777" w:rsidR="00E96808" w:rsidRPr="009A3FEE" w:rsidRDefault="00E96808" w:rsidP="009A3FEE">
      <w:pPr>
        <w:spacing w:after="0" w:line="240" w:lineRule="auto"/>
        <w:jc w:val="both"/>
        <w:rPr>
          <w:rFonts w:cs="Arial"/>
          <w:lang w:val="ru-RU"/>
        </w:rPr>
      </w:pPr>
    </w:p>
    <w:p w14:paraId="77107D99" w14:textId="77777777" w:rsidR="009A3FEE" w:rsidRPr="009A3FEE" w:rsidRDefault="009A3FEE" w:rsidP="009A3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08E2FAF9" w14:textId="161FFF51" w:rsidR="009A3FEE" w:rsidRPr="009A3FEE" w:rsidRDefault="009A3FEE" w:rsidP="009A3FEE">
      <w:pPr>
        <w:pStyle w:val="afd"/>
        <w:spacing w:before="0" w:beforeAutospacing="0" w:after="0" w:afterAutospacing="0"/>
        <w:jc w:val="both"/>
        <w:rPr>
          <w:rFonts w:ascii="Arial" w:hAnsi="Arial" w:cs="Arial"/>
          <w:sz w:val="20"/>
          <w:szCs w:val="22"/>
          <w:lang w:val="ru-RU" w:eastAsia="en-US"/>
        </w:rPr>
      </w:pPr>
      <w:r w:rsidRPr="009A3FEE">
        <w:rPr>
          <w:rFonts w:ascii="Arial" w:hAnsi="Arial" w:cs="Arial"/>
          <w:sz w:val="20"/>
          <w:szCs w:val="22"/>
          <w:lang w:val="ru-RU" w:eastAsia="en-US"/>
        </w:rPr>
        <w:t xml:space="preserve">Ваша работа должна быть доступна по адресу </w:t>
      </w:r>
      <w:hyperlink r:id="rId12" w:history="1">
        <w:r w:rsidRPr="009A3FEE">
          <w:rPr>
            <w:rFonts w:ascii="Arial" w:hAnsi="Arial" w:cs="Arial"/>
            <w:sz w:val="20"/>
            <w:szCs w:val="22"/>
            <w:lang w:val="ru-RU" w:eastAsia="en-US"/>
          </w:rPr>
          <w:t>http://xxxx-m3.wsr.ru</w:t>
        </w:r>
      </w:hyperlink>
      <w:r w:rsidRPr="009A3FEE">
        <w:rPr>
          <w:rFonts w:ascii="Arial" w:hAnsi="Arial" w:cs="Arial"/>
          <w:sz w:val="20"/>
          <w:szCs w:val="22"/>
          <w:lang w:val="ru-RU" w:eastAsia="en-US"/>
        </w:rPr>
        <w:t>, где xxxx – ваш логин.</w:t>
      </w:r>
    </w:p>
    <w:p w14:paraId="5E9A5522" w14:textId="77777777" w:rsidR="009A3FEE" w:rsidRDefault="009A3FEE" w:rsidP="009A3FEE">
      <w:pPr>
        <w:pStyle w:val="afd"/>
        <w:spacing w:before="0" w:beforeAutospacing="0" w:after="0" w:afterAutospacing="0"/>
        <w:jc w:val="both"/>
        <w:rPr>
          <w:rFonts w:ascii="Arial" w:hAnsi="Arial" w:cs="Arial"/>
          <w:sz w:val="20"/>
          <w:szCs w:val="22"/>
          <w:lang w:val="ru-RU" w:eastAsia="en-US"/>
        </w:rPr>
      </w:pPr>
      <w:r w:rsidRPr="009A3FEE">
        <w:rPr>
          <w:rFonts w:ascii="Arial" w:hAnsi="Arial" w:cs="Arial"/>
          <w:sz w:val="20"/>
          <w:szCs w:val="22"/>
          <w:lang w:val="ru-RU" w:eastAsia="en-US"/>
        </w:rPr>
        <w:t>Вы можете использовать только следующие библиотеки и фреймворки: jQuery, Vue.js, Bootstrap.</w:t>
      </w:r>
    </w:p>
    <w:p w14:paraId="35D37EC2" w14:textId="1D08696F" w:rsidR="005E06AB" w:rsidRDefault="009A3FEE" w:rsidP="009A3FEE">
      <w:pPr>
        <w:pStyle w:val="afd"/>
        <w:spacing w:before="0" w:beforeAutospacing="0" w:after="0" w:afterAutospacing="0"/>
        <w:jc w:val="both"/>
        <w:rPr>
          <w:rFonts w:ascii="Arial" w:hAnsi="Arial" w:cs="Arial"/>
          <w:sz w:val="20"/>
          <w:szCs w:val="22"/>
          <w:lang w:val="ru-RU" w:eastAsia="en-US"/>
        </w:rPr>
      </w:pPr>
      <w:r>
        <w:rPr>
          <w:rFonts w:ascii="Arial" w:hAnsi="Arial" w:cs="Arial"/>
          <w:sz w:val="20"/>
          <w:szCs w:val="22"/>
          <w:lang w:val="ru-RU" w:eastAsia="en-US"/>
        </w:rPr>
        <w:t xml:space="preserve">Для проверки будет использовать </w:t>
      </w:r>
      <w:r>
        <w:rPr>
          <w:rFonts w:ascii="Arial" w:hAnsi="Arial" w:cs="Arial"/>
          <w:sz w:val="20"/>
          <w:szCs w:val="22"/>
          <w:lang w:val="en-US" w:eastAsia="en-US"/>
        </w:rPr>
        <w:t>Google</w:t>
      </w:r>
      <w:r w:rsidRPr="009A3FEE">
        <w:rPr>
          <w:rFonts w:ascii="Arial" w:hAnsi="Arial" w:cs="Arial"/>
          <w:sz w:val="20"/>
          <w:szCs w:val="22"/>
          <w:lang w:val="ru-RU" w:eastAsia="en-US"/>
        </w:rPr>
        <w:t xml:space="preserve"> </w:t>
      </w:r>
      <w:r>
        <w:rPr>
          <w:rFonts w:ascii="Arial" w:hAnsi="Arial" w:cs="Arial"/>
          <w:sz w:val="20"/>
          <w:szCs w:val="22"/>
          <w:lang w:val="en-US" w:eastAsia="en-US"/>
        </w:rPr>
        <w:t>Chrome</w:t>
      </w:r>
      <w:r w:rsidRPr="009A3FEE">
        <w:rPr>
          <w:rFonts w:ascii="Arial" w:hAnsi="Arial" w:cs="Arial"/>
          <w:sz w:val="20"/>
          <w:szCs w:val="22"/>
          <w:lang w:val="ru-RU" w:eastAsia="en-US"/>
        </w:rPr>
        <w:t>.</w:t>
      </w:r>
    </w:p>
    <w:p w14:paraId="66C1977F" w14:textId="77777777" w:rsidR="009A3FEE" w:rsidRPr="009A3FEE" w:rsidRDefault="009A3FEE" w:rsidP="009A3FEE">
      <w:pPr>
        <w:pStyle w:val="afd"/>
        <w:spacing w:before="0" w:beforeAutospacing="0" w:after="0" w:afterAutospacing="0"/>
        <w:jc w:val="both"/>
        <w:rPr>
          <w:lang w:val="ru-RU"/>
        </w:rPr>
      </w:pPr>
    </w:p>
    <w:p w14:paraId="122CA919" w14:textId="0EF05AAE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12B6D" w:rsidRPr="00BD3427" w14:paraId="08473CE3" w14:textId="77777777" w:rsidTr="00BD53F0">
        <w:tc>
          <w:tcPr>
            <w:tcW w:w="1135" w:type="dxa"/>
          </w:tcPr>
          <w:p w14:paraId="4A5E328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4AF32959" w:rsidR="00612B6D" w:rsidRPr="00467108" w:rsidRDefault="00BE0C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1629D500" w14:textId="4CE11F68" w:rsidR="00612B6D" w:rsidRPr="00BD3427" w:rsidRDefault="00BE0CF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5DDD27A8" w14:textId="5C8C26F8" w:rsidR="00612B6D" w:rsidRPr="00BD3427" w:rsidRDefault="00BE0CF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1D116DBB" w14:textId="77777777" w:rsidTr="00BD53F0">
        <w:tc>
          <w:tcPr>
            <w:tcW w:w="1135" w:type="dxa"/>
          </w:tcPr>
          <w:p w14:paraId="2FF796AD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67FEEBCD" w:rsidR="00612B6D" w:rsidRPr="00BD3427" w:rsidRDefault="00BE0C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694069FF" w14:textId="3A6ECE02" w:rsidR="00612B6D" w:rsidRPr="00BD3427" w:rsidRDefault="005E06AB" w:rsidP="005E06A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72F4FB3" w14:textId="2332853C" w:rsidR="00612B6D" w:rsidRPr="00BD3427" w:rsidRDefault="00BE0CF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48BEA180" w14:textId="77777777" w:rsidTr="00BD53F0">
        <w:tc>
          <w:tcPr>
            <w:tcW w:w="1135" w:type="dxa"/>
          </w:tcPr>
          <w:p w14:paraId="40AB616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612B6D" w:rsidRPr="00467108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14:paraId="48898073" w14:textId="59DB95C9" w:rsidR="00612B6D" w:rsidRPr="00BD3427" w:rsidRDefault="00BE0C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0.5</w:t>
            </w:r>
            <w:r w:rsidR="00612B6D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5E118834" w14:textId="24E120FC" w:rsidR="00612B6D" w:rsidRPr="00BD3427" w:rsidRDefault="00A95671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6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50</w:t>
            </w:r>
          </w:p>
        </w:tc>
        <w:tc>
          <w:tcPr>
            <w:tcW w:w="1885" w:type="dxa"/>
          </w:tcPr>
          <w:p w14:paraId="61A31738" w14:textId="59B54D85" w:rsidR="00612B6D" w:rsidRPr="00BD3427" w:rsidRDefault="00A95671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7</w:t>
            </w:r>
            <w:r>
              <w:rPr>
                <w:szCs w:val="20"/>
              </w:rPr>
              <w:t>.0</w:t>
            </w:r>
            <w:r w:rsidR="005E06AB" w:rsidRPr="00A869DF">
              <w:rPr>
                <w:szCs w:val="20"/>
              </w:rPr>
              <w:t>0</w:t>
            </w:r>
          </w:p>
        </w:tc>
      </w:tr>
      <w:tr w:rsidR="00612B6D" w:rsidRPr="00BD3427" w14:paraId="0A507EFC" w14:textId="77777777" w:rsidTr="00BD53F0">
        <w:tc>
          <w:tcPr>
            <w:tcW w:w="1135" w:type="dxa"/>
          </w:tcPr>
          <w:p w14:paraId="54468364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5DA82ECD" w:rsidR="00612B6D" w:rsidRPr="00BD3427" w:rsidRDefault="004843F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2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25</w:t>
            </w:r>
          </w:p>
        </w:tc>
        <w:tc>
          <w:tcPr>
            <w:tcW w:w="1985" w:type="dxa"/>
          </w:tcPr>
          <w:p w14:paraId="38AEA907" w14:textId="3E3DB4E1" w:rsidR="00612B6D" w:rsidRPr="00BD3427" w:rsidRDefault="004843F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2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75</w:t>
            </w:r>
          </w:p>
        </w:tc>
        <w:tc>
          <w:tcPr>
            <w:tcW w:w="1885" w:type="dxa"/>
          </w:tcPr>
          <w:p w14:paraId="1F974C22" w14:textId="6468F4C0" w:rsidR="00612B6D" w:rsidRPr="00BD3427" w:rsidRDefault="004843F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5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00</w:t>
            </w:r>
          </w:p>
        </w:tc>
      </w:tr>
      <w:tr w:rsidR="00612B6D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3FC97458" w:rsidR="00612B6D" w:rsidRPr="005303F9" w:rsidRDefault="004843F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</w:t>
            </w:r>
            <w:r>
              <w:rPr>
                <w:szCs w:val="20"/>
              </w:rPr>
              <w:t>.25</w:t>
            </w:r>
          </w:p>
        </w:tc>
        <w:tc>
          <w:tcPr>
            <w:tcW w:w="1985" w:type="dxa"/>
          </w:tcPr>
          <w:p w14:paraId="2A6353CD" w14:textId="3190FAEA" w:rsidR="00612B6D" w:rsidRPr="005303F9" w:rsidRDefault="004843F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8</w:t>
            </w:r>
            <w:r w:rsidR="005E06AB" w:rsidRPr="00A869DF">
              <w:rPr>
                <w:szCs w:val="20"/>
              </w:rPr>
              <w:t>.</w:t>
            </w:r>
            <w:r>
              <w:rPr>
                <w:szCs w:val="20"/>
              </w:rPr>
              <w:t>75</w:t>
            </w:r>
          </w:p>
        </w:tc>
        <w:tc>
          <w:tcPr>
            <w:tcW w:w="1885" w:type="dxa"/>
          </w:tcPr>
          <w:p w14:paraId="3F929D5D" w14:textId="0EC68464" w:rsidR="00612B6D" w:rsidRPr="005303F9" w:rsidRDefault="004843F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10</w:t>
            </w:r>
            <w:r w:rsidR="005E06AB" w:rsidRPr="00A869DF">
              <w:rPr>
                <w:szCs w:val="20"/>
              </w:rPr>
              <w:t>.00</w:t>
            </w:r>
          </w:p>
        </w:tc>
      </w:tr>
      <w:tr w:rsidR="00612B6D" w:rsidRPr="00BD3427" w14:paraId="72521CA6" w14:textId="77777777" w:rsidTr="00BD53F0">
        <w:tc>
          <w:tcPr>
            <w:tcW w:w="1135" w:type="dxa"/>
          </w:tcPr>
          <w:p w14:paraId="38EFD378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77777777" w:rsidR="00612B6D" w:rsidRPr="00A869DF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3FA8C7F7" w14:textId="27456C74" w:rsidR="00612B6D" w:rsidRPr="00A869DF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490C2772" w14:textId="181D18AD" w:rsidR="00612B6D" w:rsidRPr="00A869DF" w:rsidRDefault="005E06A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4F6D4D19" w14:textId="0E39A12E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63E123B9" w:rsidR="00612B6D" w:rsidRPr="00A869DF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24EE3E5A" w:rsidR="00612B6D" w:rsidRPr="00BD3427" w:rsidRDefault="005E06AB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0.0</w:t>
            </w:r>
            <w:r w:rsidR="00A869DF">
              <w:rPr>
                <w:b/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458B6862" w14:textId="3EB5CE23" w:rsidR="00612B6D" w:rsidRPr="00BD3427" w:rsidRDefault="005E06AB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0</w:t>
            </w:r>
            <w:r w:rsidR="00A869DF">
              <w:rPr>
                <w:b/>
                <w:szCs w:val="20"/>
                <w:lang w:val="ru-RU"/>
              </w:rPr>
              <w:t>.</w:t>
            </w:r>
            <w:r>
              <w:rPr>
                <w:b/>
                <w:szCs w:val="20"/>
                <w:lang w:val="ru-RU"/>
              </w:rPr>
              <w:t>0</w:t>
            </w:r>
            <w:r w:rsidR="00A869DF">
              <w:rPr>
                <w:b/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10304C6C" w14:textId="2466E0DD" w:rsidR="00612B6D" w:rsidRPr="00BD3427" w:rsidRDefault="00A95671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24</w:t>
            </w:r>
            <w:r w:rsidR="005E06AB">
              <w:rPr>
                <w:b/>
                <w:szCs w:val="20"/>
              </w:rPr>
              <w:t>.0</w:t>
            </w:r>
            <w:r w:rsidR="00612B6D" w:rsidRPr="00BD3427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75E91D38" w14:textId="77777777" w:rsidR="00612B6D" w:rsidRPr="00736287" w:rsidRDefault="00612B6D" w:rsidP="00612B6D">
      <w:pPr>
        <w:spacing w:line="23" w:lineRule="atLeast"/>
        <w:rPr>
          <w:sz w:val="24"/>
          <w:szCs w:val="24"/>
          <w:lang w:val="ru-RU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3"/>
      <w:footerReference w:type="first" r:id="rId14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B943F" w14:textId="77777777" w:rsidR="00066CBE" w:rsidRDefault="00066CBE" w:rsidP="00313492">
      <w:r>
        <w:separator/>
      </w:r>
    </w:p>
    <w:p w14:paraId="767318EA" w14:textId="77777777" w:rsidR="00066CBE" w:rsidRDefault="00066CBE" w:rsidP="00313492"/>
    <w:p w14:paraId="388FB5A8" w14:textId="77777777" w:rsidR="00066CBE" w:rsidRDefault="00066CBE"/>
  </w:endnote>
  <w:endnote w:type="continuationSeparator" w:id="0">
    <w:p w14:paraId="25CC308D" w14:textId="77777777" w:rsidR="00066CBE" w:rsidRDefault="00066CBE" w:rsidP="00313492">
      <w:r>
        <w:continuationSeparator/>
      </w:r>
    </w:p>
    <w:p w14:paraId="256F68AA" w14:textId="77777777" w:rsidR="00066CBE" w:rsidRDefault="00066CBE" w:rsidP="00313492"/>
    <w:p w14:paraId="3E0F1AA0" w14:textId="77777777" w:rsidR="00066CBE" w:rsidRDefault="00066C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0BBF1E63" w:rsidR="00477340" w:rsidRPr="00893901" w:rsidRDefault="00477340" w:rsidP="009A3FEE">
          <w:pPr>
            <w:pStyle w:val="aa"/>
          </w:pPr>
        </w:p>
      </w:tc>
      <w:tc>
        <w:tcPr>
          <w:tcW w:w="1492" w:type="dxa"/>
          <w:vAlign w:val="center"/>
          <w:hideMark/>
        </w:tcPr>
        <w:p w14:paraId="63DC4328" w14:textId="3DFD8372" w:rsidR="00477340" w:rsidRPr="0082114E" w:rsidRDefault="00477340" w:rsidP="0082114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  <w:hideMark/>
        </w:tcPr>
        <w:p w14:paraId="14094BD9" w14:textId="79A6F95B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A95671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r w:rsidR="007F5A46">
            <w:fldChar w:fldCharType="begin"/>
          </w:r>
          <w:r w:rsidR="007F5A46">
            <w:instrText xml:space="preserve"> NUMPAGES   \* MERGEFORMAT </w:instrText>
          </w:r>
          <w:r w:rsidR="007F5A46">
            <w:fldChar w:fldCharType="separate"/>
          </w:r>
          <w:r w:rsidR="00A95671">
            <w:rPr>
              <w:noProof/>
            </w:rPr>
            <w:t>3</w:t>
          </w:r>
          <w:r w:rsidR="007F5A46">
            <w:rPr>
              <w:noProof/>
            </w:rPr>
            <w:fldChar w:fldCharType="end"/>
          </w:r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5554" w14:textId="348C7707" w:rsidR="00E253FA" w:rsidRPr="0081400C" w:rsidRDefault="00477340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eastAsia="en-GB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52012" w14:textId="77777777" w:rsidR="00066CBE" w:rsidRDefault="00066CBE">
      <w:r>
        <w:separator/>
      </w:r>
    </w:p>
  </w:footnote>
  <w:footnote w:type="continuationSeparator" w:id="0">
    <w:p w14:paraId="0668A2BE" w14:textId="77777777" w:rsidR="00066CBE" w:rsidRDefault="00066CBE" w:rsidP="00313492">
      <w:r>
        <w:continuationSeparator/>
      </w:r>
    </w:p>
    <w:p w14:paraId="7737FDBB" w14:textId="77777777" w:rsidR="00066CBE" w:rsidRDefault="00066CBE" w:rsidP="00313492"/>
    <w:p w14:paraId="3A0DDD4E" w14:textId="77777777" w:rsidR="00066CBE" w:rsidRDefault="00066C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BF87E" w14:textId="77777777" w:rsidR="00477340" w:rsidRDefault="00477340" w:rsidP="00313492">
    <w:pPr>
      <w:pStyle w:val="a8"/>
    </w:pPr>
    <w:r w:rsidRPr="00A77E62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E47A" w14:textId="0C7E4B04" w:rsidR="00477340" w:rsidRDefault="00477340" w:rsidP="00313492">
    <w:pPr>
      <w:pStyle w:val="a8"/>
    </w:pPr>
    <w:r w:rsidRPr="00BD124E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F5A46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B237" w14:textId="77777777" w:rsidR="00477340" w:rsidRDefault="007F5A46" w:rsidP="00313492">
    <w:pPr>
      <w:pStyle w:val="a8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477340" w:rsidRPr="00BD124E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1AA97959"/>
    <w:multiLevelType w:val="multilevel"/>
    <w:tmpl w:val="162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B103670"/>
    <w:multiLevelType w:val="multilevel"/>
    <w:tmpl w:val="5788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821F2"/>
    <w:multiLevelType w:val="multilevel"/>
    <w:tmpl w:val="DD963F12"/>
    <w:numStyleLink w:val="ListBullets"/>
  </w:abstractNum>
  <w:abstractNum w:abstractNumId="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FD4C84"/>
    <w:multiLevelType w:val="multilevel"/>
    <w:tmpl w:val="5788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66CBE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175B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4E09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43FA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01B1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1093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3AD8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5A46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4154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60F3A"/>
    <w:rsid w:val="008611B2"/>
    <w:rsid w:val="00861E58"/>
    <w:rsid w:val="00862602"/>
    <w:rsid w:val="00864E1E"/>
    <w:rsid w:val="00865FE0"/>
    <w:rsid w:val="00872CD5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171C2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376C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3FEE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611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567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C7CF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2D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5E58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0CF9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08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35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qFormat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7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7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7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7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7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afd">
    <w:name w:val="Normal (Web)"/>
    <w:basedOn w:val="a1"/>
    <w:uiPriority w:val="99"/>
    <w:unhideWhenUsed/>
    <w:rsid w:val="005E0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xxx-m2.wsr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CAC8-4477-40B4-934F-014CE60E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5605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Грушевский Юрий Викторович</cp:lastModifiedBy>
  <cp:revision>88</cp:revision>
  <cp:lastPrinted>2015-07-28T06:16:00Z</cp:lastPrinted>
  <dcterms:created xsi:type="dcterms:W3CDTF">2017-10-12T06:57:00Z</dcterms:created>
  <dcterms:modified xsi:type="dcterms:W3CDTF">2019-11-09T09:26:00Z</dcterms:modified>
</cp:coreProperties>
</file>